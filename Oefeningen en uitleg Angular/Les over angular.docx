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B9205A0" w14:textId="77777777" w:rsidR="001A7EDC" w:rsidRPr="00981F47" w:rsidRDefault="00BE2CD2">
      <w:pPr>
        <w:pStyle w:val="Kop1"/>
      </w:pPr>
      <w:r>
        <w:t xml:space="preserve">Les over </w:t>
      </w:r>
      <w:proofErr w:type="spellStart"/>
      <w:r>
        <w:t>angular</w:t>
      </w:r>
      <w:proofErr w:type="spellEnd"/>
      <w:r>
        <w:t>, niet met de bestanden uit het mapje</w:t>
      </w:r>
      <w:r w:rsidR="00417E00">
        <w:t xml:space="preserve"> dat op LEHO staat</w:t>
      </w:r>
    </w:p>
    <w:p w14:paraId="5BEECEEC" w14:textId="77777777" w:rsidR="00BE2CD2" w:rsidRDefault="00BE2CD2" w:rsidP="00BE2CD2">
      <w:pPr>
        <w:rPr>
          <w:lang w:bidi="ar-SA"/>
        </w:rPr>
      </w:pPr>
      <w:r>
        <w:rPr>
          <w:lang w:bidi="ar-SA"/>
        </w:rPr>
        <w:t>Alles downloaden:</w:t>
      </w:r>
    </w:p>
    <w:p w14:paraId="7385210D" w14:textId="77777777" w:rsidR="00BE2CD2" w:rsidRDefault="00BE2CD2" w:rsidP="00BE2CD2">
      <w:pPr>
        <w:widowControl w:val="0"/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353535"/>
          <w:sz w:val="24"/>
          <w:szCs w:val="24"/>
          <w:lang w:bidi="ar-SA"/>
        </w:rPr>
      </w:pPr>
    </w:p>
    <w:p w14:paraId="5551F073" w14:textId="77777777" w:rsidR="00BE2CD2" w:rsidRPr="00BE2CD2" w:rsidRDefault="00DE157A" w:rsidP="00BE2CD2">
      <w:pPr>
        <w:pStyle w:val="Lijstalinea"/>
        <w:numPr>
          <w:ilvl w:val="0"/>
          <w:numId w:val="6"/>
        </w:numPr>
        <w:rPr>
          <w:color w:val="731C3F" w:themeColor="accent1"/>
          <w:lang w:bidi="ar-SA"/>
        </w:rPr>
      </w:pPr>
      <w:hyperlink r:id="rId7" w:history="1">
        <w:r w:rsidR="00BE2CD2" w:rsidRPr="00BE2CD2">
          <w:rPr>
            <w:color w:val="731C3F" w:themeColor="accent1"/>
            <w:lang w:bidi="ar-SA"/>
          </w:rPr>
          <w:t>https://github.com/jasmine/jasmine/releases</w:t>
        </w:r>
      </w:hyperlink>
    </w:p>
    <w:p w14:paraId="43824804" w14:textId="77777777" w:rsidR="00BE2CD2" w:rsidRPr="00BE2CD2" w:rsidRDefault="00DE157A" w:rsidP="00BE2CD2">
      <w:pPr>
        <w:pStyle w:val="Lijstalinea"/>
        <w:numPr>
          <w:ilvl w:val="0"/>
          <w:numId w:val="6"/>
        </w:numPr>
        <w:rPr>
          <w:color w:val="731C3F" w:themeColor="accent1"/>
          <w:lang w:bidi="ar-SA"/>
        </w:rPr>
      </w:pPr>
      <w:hyperlink r:id="rId8" w:history="1">
        <w:r w:rsidR="00BE2CD2" w:rsidRPr="00BE2CD2">
          <w:rPr>
            <w:rStyle w:val="Hyperlink"/>
            <w:color w:val="731C3F" w:themeColor="accent1"/>
          </w:rPr>
          <w:t>https://github.com/jasmine/jasmine/releases</w:t>
        </w:r>
      </w:hyperlink>
      <w:hyperlink r:id="rId9" w:anchor="download" w:history="1">
        <w:r w:rsidR="00BE2CD2" w:rsidRPr="00BE2CD2">
          <w:rPr>
            <w:color w:val="731C3F" w:themeColor="accent1"/>
            <w:lang w:bidi="ar-SA"/>
          </w:rPr>
          <w:t>http://getbootstrap.com/getting-started/#download</w:t>
        </w:r>
      </w:hyperlink>
    </w:p>
    <w:p w14:paraId="78118BEE" w14:textId="77777777" w:rsidR="001A7EDC" w:rsidRPr="00BE2CD2" w:rsidRDefault="00DE157A" w:rsidP="00BE2CD2">
      <w:pPr>
        <w:pStyle w:val="Lijstalinea"/>
        <w:numPr>
          <w:ilvl w:val="0"/>
          <w:numId w:val="6"/>
        </w:numPr>
        <w:rPr>
          <w:color w:val="731C3F" w:themeColor="accent1"/>
          <w:lang w:bidi="ar-SA"/>
        </w:rPr>
      </w:pPr>
      <w:hyperlink r:id="rId10" w:history="1">
        <w:r w:rsidR="00BE2CD2" w:rsidRPr="00BE2CD2">
          <w:rPr>
            <w:rStyle w:val="Hyperlink"/>
            <w:color w:val="731C3F" w:themeColor="accent1"/>
          </w:rPr>
          <w:t>https://github.com/jasmine/jasmine/releases</w:t>
        </w:r>
      </w:hyperlink>
      <w:hyperlink r:id="rId11" w:history="1">
        <w:r w:rsidR="00BE2CD2" w:rsidRPr="00BE2CD2">
          <w:rPr>
            <w:color w:val="731C3F" w:themeColor="accent1"/>
            <w:lang w:bidi="ar-SA"/>
          </w:rPr>
          <w:t>https://angularjs.org/</w:t>
        </w:r>
      </w:hyperlink>
      <w:r w:rsidR="00BE2CD2" w:rsidRPr="00BE2CD2">
        <w:rPr>
          <w:color w:val="731C3F" w:themeColor="accent1"/>
          <w:lang w:bidi="ar-SA"/>
        </w:rPr>
        <w:t xml:space="preserve"> (</w:t>
      </w:r>
      <w:proofErr w:type="spellStart"/>
      <w:r w:rsidR="00BE2CD2" w:rsidRPr="00BE2CD2">
        <w:rPr>
          <w:color w:val="731C3F" w:themeColor="accent1"/>
          <w:lang w:bidi="ar-SA"/>
        </w:rPr>
        <w:t>angularjs</w:t>
      </w:r>
      <w:proofErr w:type="spellEnd"/>
      <w:r w:rsidR="00BE2CD2" w:rsidRPr="00BE2CD2">
        <w:rPr>
          <w:color w:val="731C3F" w:themeColor="accent1"/>
          <w:lang w:bidi="ar-SA"/>
        </w:rPr>
        <w:t xml:space="preserve"> is een </w:t>
      </w:r>
      <w:proofErr w:type="spellStart"/>
      <w:r w:rsidR="00BE2CD2" w:rsidRPr="00BE2CD2">
        <w:rPr>
          <w:color w:val="731C3F" w:themeColor="accent1"/>
          <w:lang w:bidi="ar-SA"/>
        </w:rPr>
        <w:t>framework</w:t>
      </w:r>
      <w:proofErr w:type="spellEnd"/>
      <w:r w:rsidR="00BE2CD2" w:rsidRPr="00BE2CD2">
        <w:rPr>
          <w:color w:val="731C3F" w:themeColor="accent1"/>
          <w:lang w:bidi="ar-SA"/>
        </w:rPr>
        <w:t xml:space="preserve">? als je </w:t>
      </w:r>
      <w:proofErr w:type="spellStart"/>
      <w:r w:rsidR="00BE2CD2" w:rsidRPr="00BE2CD2">
        <w:rPr>
          <w:color w:val="731C3F" w:themeColor="accent1"/>
          <w:lang w:bidi="ar-SA"/>
        </w:rPr>
        <w:t>angular</w:t>
      </w:r>
      <w:proofErr w:type="spellEnd"/>
      <w:r w:rsidR="00BE2CD2" w:rsidRPr="00BE2CD2">
        <w:rPr>
          <w:color w:val="731C3F" w:themeColor="accent1"/>
          <w:lang w:bidi="ar-SA"/>
        </w:rPr>
        <w:t xml:space="preserve"> wil gebruiken, moet je via een </w:t>
      </w:r>
      <w:proofErr w:type="spellStart"/>
      <w:r w:rsidR="00BE2CD2" w:rsidRPr="00BE2CD2">
        <w:rPr>
          <w:color w:val="731C3F" w:themeColor="accent1"/>
          <w:lang w:bidi="ar-SA"/>
        </w:rPr>
        <w:t>mvc</w:t>
      </w:r>
      <w:proofErr w:type="spellEnd"/>
      <w:r w:rsidR="00BE2CD2" w:rsidRPr="00BE2CD2">
        <w:rPr>
          <w:color w:val="731C3F" w:themeColor="accent1"/>
          <w:lang w:bidi="ar-SA"/>
        </w:rPr>
        <w:t xml:space="preserve">, </w:t>
      </w:r>
      <w:proofErr w:type="spellStart"/>
      <w:r w:rsidR="00BE2CD2" w:rsidRPr="00BE2CD2">
        <w:rPr>
          <w:color w:val="731C3F" w:themeColor="accent1"/>
          <w:lang w:bidi="ar-SA"/>
        </w:rPr>
        <w:t>mvvm</w:t>
      </w:r>
      <w:proofErr w:type="spellEnd"/>
      <w:r w:rsidR="00BE2CD2" w:rsidRPr="00BE2CD2">
        <w:rPr>
          <w:color w:val="731C3F" w:themeColor="accent1"/>
          <w:lang w:bidi="ar-SA"/>
        </w:rPr>
        <w:t xml:space="preserve">, </w:t>
      </w:r>
      <w:proofErr w:type="spellStart"/>
      <w:r w:rsidR="00BE2CD2" w:rsidRPr="00BE2CD2">
        <w:rPr>
          <w:color w:val="731C3F" w:themeColor="accent1"/>
          <w:lang w:bidi="ar-SA"/>
        </w:rPr>
        <w:t>mvwhatever-pattern</w:t>
      </w:r>
      <w:proofErr w:type="spellEnd"/>
      <w:r w:rsidR="00BE2CD2" w:rsidRPr="00BE2CD2">
        <w:rPr>
          <w:color w:val="731C3F" w:themeColor="accent1"/>
          <w:lang w:bidi="ar-SA"/>
        </w:rPr>
        <w:t xml:space="preserve"> (= doe je zin, je mag zelf kiezen tussen </w:t>
      </w:r>
      <w:proofErr w:type="spellStart"/>
      <w:r w:rsidR="00BE2CD2" w:rsidRPr="00BE2CD2">
        <w:rPr>
          <w:color w:val="731C3F" w:themeColor="accent1"/>
          <w:lang w:bidi="ar-SA"/>
        </w:rPr>
        <w:t>mvc</w:t>
      </w:r>
      <w:proofErr w:type="spellEnd"/>
      <w:r w:rsidR="00BE2CD2" w:rsidRPr="00BE2CD2">
        <w:rPr>
          <w:color w:val="731C3F" w:themeColor="accent1"/>
          <w:lang w:bidi="ar-SA"/>
        </w:rPr>
        <w:t xml:space="preserve">, </w:t>
      </w:r>
      <w:proofErr w:type="spellStart"/>
      <w:r w:rsidR="00BE2CD2" w:rsidRPr="00BE2CD2">
        <w:rPr>
          <w:color w:val="731C3F" w:themeColor="accent1"/>
          <w:lang w:bidi="ar-SA"/>
        </w:rPr>
        <w:t>mvvm</w:t>
      </w:r>
      <w:proofErr w:type="spellEnd"/>
      <w:r w:rsidR="00BE2CD2" w:rsidRPr="00BE2CD2">
        <w:rPr>
          <w:color w:val="731C3F" w:themeColor="accent1"/>
          <w:lang w:bidi="ar-SA"/>
        </w:rPr>
        <w:t xml:space="preserve">, </w:t>
      </w:r>
      <w:proofErr w:type="spellStart"/>
      <w:r w:rsidR="00BE2CD2" w:rsidRPr="00BE2CD2">
        <w:rPr>
          <w:color w:val="731C3F" w:themeColor="accent1"/>
          <w:lang w:bidi="ar-SA"/>
        </w:rPr>
        <w:t>mvp</w:t>
      </w:r>
      <w:proofErr w:type="spellEnd"/>
      <w:r w:rsidR="00BE2CD2" w:rsidRPr="00BE2CD2">
        <w:rPr>
          <w:color w:val="731C3F" w:themeColor="accent1"/>
          <w:lang w:bidi="ar-SA"/>
        </w:rPr>
        <w:t>, …)</w:t>
      </w:r>
    </w:p>
    <w:p w14:paraId="5432186E" w14:textId="77777777" w:rsidR="00BE2CD2" w:rsidRPr="00BE2CD2" w:rsidRDefault="00066E58" w:rsidP="00BE2CD2">
      <w:pPr>
        <w:rPr>
          <w:color w:val="731C3F" w:themeColor="accent1"/>
        </w:rPr>
      </w:pPr>
      <w:r>
        <w:rPr>
          <w:noProof/>
          <w:color w:val="731C3F" w:themeColor="accent1"/>
          <w:lang w:eastAsia="nl-NL" w:bidi="ar-SA"/>
        </w:rPr>
        <w:drawing>
          <wp:inline distT="0" distB="0" distL="0" distR="0" wp14:anchorId="77DA6CF9" wp14:editId="11938FCF">
            <wp:extent cx="5270500" cy="1003300"/>
            <wp:effectExtent l="0" t="0" r="12700" b="1270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hermafbeelding 2015-11-17 om 09.38.1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00E40" w14:textId="77777777" w:rsidR="00BE2CD2" w:rsidRDefault="00BE2CD2" w:rsidP="00BE2CD2">
      <w:pPr>
        <w:rPr>
          <w:color w:val="731C3F" w:themeColor="accent1"/>
        </w:rPr>
      </w:pPr>
      <w:r w:rsidRPr="00BE2CD2">
        <w:rPr>
          <w:color w:val="731C3F" w:themeColor="accent1"/>
        </w:rPr>
        <w:t xml:space="preserve">Om te </w:t>
      </w:r>
      <w:proofErr w:type="spellStart"/>
      <w:r w:rsidRPr="00BE2CD2">
        <w:rPr>
          <w:color w:val="731C3F" w:themeColor="accent1"/>
        </w:rPr>
        <w:t>developen</w:t>
      </w:r>
      <w:proofErr w:type="spellEnd"/>
      <w:r w:rsidRPr="00BE2CD2">
        <w:rPr>
          <w:color w:val="731C3F" w:themeColor="accent1"/>
        </w:rPr>
        <w:t xml:space="preserve">: </w:t>
      </w:r>
      <w:proofErr w:type="spellStart"/>
      <w:r w:rsidRPr="00BE2CD2">
        <w:rPr>
          <w:color w:val="731C3F" w:themeColor="accent1"/>
        </w:rPr>
        <w:t>uncompressed</w:t>
      </w:r>
      <w:proofErr w:type="spellEnd"/>
    </w:p>
    <w:p w14:paraId="4E8F825E" w14:textId="77777777" w:rsidR="00417E00" w:rsidRDefault="00417E00" w:rsidP="00BE2CD2">
      <w:pPr>
        <w:rPr>
          <w:color w:val="731C3F" w:themeColor="accent1"/>
        </w:rPr>
      </w:pPr>
      <w:r>
        <w:rPr>
          <w:noProof/>
          <w:color w:val="731C3F" w:themeColor="accent1"/>
          <w:lang w:eastAsia="nl-NL" w:bidi="ar-SA"/>
        </w:rPr>
        <w:drawing>
          <wp:inline distT="0" distB="0" distL="0" distR="0" wp14:anchorId="6500BBB5" wp14:editId="682E01D7">
            <wp:extent cx="5732145" cy="3582670"/>
            <wp:effectExtent l="0" t="0" r="8255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hermafbeelding 2015-11-17 om 08.53.2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372C" w14:textId="77777777" w:rsidR="00417E00" w:rsidRDefault="00417E00" w:rsidP="00BE2CD2">
      <w:pPr>
        <w:rPr>
          <w:color w:val="731C3F" w:themeColor="accent1"/>
        </w:rPr>
      </w:pPr>
    </w:p>
    <w:p w14:paraId="151689D3" w14:textId="77777777" w:rsidR="00417E00" w:rsidRDefault="00417E00" w:rsidP="00BE2CD2">
      <w:pPr>
        <w:rPr>
          <w:color w:val="731C3F" w:themeColor="accent1"/>
        </w:rPr>
      </w:pPr>
      <w:proofErr w:type="spellStart"/>
      <w:r>
        <w:rPr>
          <w:color w:val="731C3F" w:themeColor="accent1"/>
        </w:rPr>
        <w:t>Angular</w:t>
      </w:r>
      <w:proofErr w:type="spellEnd"/>
      <w:r>
        <w:rPr>
          <w:color w:val="731C3F" w:themeColor="accent1"/>
        </w:rPr>
        <w:t xml:space="preserve"> </w:t>
      </w:r>
      <w:proofErr w:type="spellStart"/>
      <w:r>
        <w:rPr>
          <w:color w:val="731C3F" w:themeColor="accent1"/>
        </w:rPr>
        <w:t>app</w:t>
      </w:r>
      <w:proofErr w:type="spellEnd"/>
      <w:r>
        <w:rPr>
          <w:color w:val="731C3F" w:themeColor="accent1"/>
        </w:rPr>
        <w:t xml:space="preserve"> heeft:</w:t>
      </w:r>
    </w:p>
    <w:p w14:paraId="1CB21A6D" w14:textId="77777777" w:rsidR="00417E00" w:rsidRDefault="00417E00" w:rsidP="00417E00">
      <w:pPr>
        <w:pStyle w:val="Lijstalinea"/>
        <w:numPr>
          <w:ilvl w:val="0"/>
          <w:numId w:val="7"/>
        </w:numPr>
        <w:rPr>
          <w:color w:val="731C3F" w:themeColor="accent1"/>
        </w:rPr>
      </w:pPr>
      <w:proofErr w:type="gramStart"/>
      <w:r>
        <w:rPr>
          <w:color w:val="731C3F" w:themeColor="accent1"/>
        </w:rPr>
        <w:t>een</w:t>
      </w:r>
      <w:proofErr w:type="gramEnd"/>
      <w:r>
        <w:rPr>
          <w:color w:val="731C3F" w:themeColor="accent1"/>
        </w:rPr>
        <w:t xml:space="preserve"> index.html</w:t>
      </w:r>
    </w:p>
    <w:p w14:paraId="77AC98F7" w14:textId="77777777" w:rsidR="00417E00" w:rsidRDefault="00417E00" w:rsidP="00417E00">
      <w:pPr>
        <w:pStyle w:val="Lijstalinea"/>
        <w:numPr>
          <w:ilvl w:val="0"/>
          <w:numId w:val="7"/>
        </w:numPr>
        <w:rPr>
          <w:color w:val="731C3F" w:themeColor="accent1"/>
        </w:rPr>
      </w:pPr>
      <w:proofErr w:type="gramStart"/>
      <w:r>
        <w:rPr>
          <w:color w:val="731C3F" w:themeColor="accent1"/>
        </w:rPr>
        <w:t>en</w:t>
      </w:r>
      <w:proofErr w:type="gramEnd"/>
      <w:r>
        <w:rPr>
          <w:color w:val="731C3F" w:themeColor="accent1"/>
        </w:rPr>
        <w:t xml:space="preserve"> moet een naam krijgen! Bv: &lt;html lang=”en” </w:t>
      </w:r>
      <w:proofErr w:type="spellStart"/>
      <w:r>
        <w:rPr>
          <w:color w:val="731C3F" w:themeColor="accent1"/>
        </w:rPr>
        <w:t>ng-app</w:t>
      </w:r>
      <w:proofErr w:type="spellEnd"/>
      <w:r>
        <w:rPr>
          <w:color w:val="731C3F" w:themeColor="accent1"/>
        </w:rPr>
        <w:t>=”</w:t>
      </w:r>
      <w:proofErr w:type="spellStart"/>
      <w:r>
        <w:rPr>
          <w:color w:val="731C3F" w:themeColor="accent1"/>
        </w:rPr>
        <w:t>app</w:t>
      </w:r>
      <w:proofErr w:type="spellEnd"/>
      <w:r>
        <w:rPr>
          <w:color w:val="731C3F" w:themeColor="accent1"/>
        </w:rPr>
        <w:t>”&gt;</w:t>
      </w:r>
    </w:p>
    <w:p w14:paraId="337545F9" w14:textId="77777777" w:rsidR="002A3415" w:rsidRDefault="002A3415" w:rsidP="002A3415">
      <w:pPr>
        <w:rPr>
          <w:color w:val="731C3F" w:themeColor="accent1"/>
        </w:rPr>
      </w:pPr>
      <w:r>
        <w:rPr>
          <w:color w:val="731C3F" w:themeColor="accent1"/>
        </w:rPr>
        <w:t xml:space="preserve">In demo.html, een link dus nodig naar </w:t>
      </w:r>
      <w:proofErr w:type="spellStart"/>
      <w:r>
        <w:rPr>
          <w:color w:val="731C3F" w:themeColor="accent1"/>
        </w:rPr>
        <w:t>angular</w:t>
      </w:r>
      <w:proofErr w:type="spellEnd"/>
      <w:r>
        <w:rPr>
          <w:color w:val="731C3F" w:themeColor="accent1"/>
        </w:rPr>
        <w:t>, kan:</w:t>
      </w:r>
    </w:p>
    <w:p w14:paraId="350A403E" w14:textId="77777777" w:rsidR="002A3415" w:rsidRDefault="002A3415" w:rsidP="002A3415">
      <w:pPr>
        <w:pStyle w:val="Lijstalinea"/>
        <w:numPr>
          <w:ilvl w:val="0"/>
          <w:numId w:val="8"/>
        </w:numPr>
        <w:rPr>
          <w:color w:val="731C3F" w:themeColor="accent1"/>
        </w:rPr>
      </w:pPr>
      <w:proofErr w:type="gramStart"/>
      <w:r>
        <w:rPr>
          <w:color w:val="731C3F" w:themeColor="accent1"/>
        </w:rPr>
        <w:t>bovenaan</w:t>
      </w:r>
      <w:proofErr w:type="gramEnd"/>
      <w:r>
        <w:rPr>
          <w:color w:val="731C3F" w:themeColor="accent1"/>
        </w:rPr>
        <w:t xml:space="preserve"> geplaatst worden</w:t>
      </w:r>
    </w:p>
    <w:p w14:paraId="654F5BBE" w14:textId="77777777" w:rsidR="002A3415" w:rsidRDefault="002A3415" w:rsidP="002A3415">
      <w:pPr>
        <w:pStyle w:val="Lijstalinea"/>
        <w:numPr>
          <w:ilvl w:val="0"/>
          <w:numId w:val="8"/>
        </w:numPr>
        <w:rPr>
          <w:color w:val="731C3F" w:themeColor="accent1"/>
        </w:rPr>
      </w:pPr>
      <w:proofErr w:type="gramStart"/>
      <w:r>
        <w:rPr>
          <w:color w:val="731C3F" w:themeColor="accent1"/>
        </w:rPr>
        <w:t>of</w:t>
      </w:r>
      <w:proofErr w:type="gramEnd"/>
      <w:r>
        <w:rPr>
          <w:color w:val="731C3F" w:themeColor="accent1"/>
        </w:rPr>
        <w:t xml:space="preserve"> onderaan</w:t>
      </w:r>
    </w:p>
    <w:p w14:paraId="307F8455" w14:textId="77777777" w:rsidR="00CF7605" w:rsidRDefault="00CF7605" w:rsidP="00CF7605">
      <w:pPr>
        <w:rPr>
          <w:color w:val="731C3F" w:themeColor="accent1"/>
        </w:rPr>
      </w:pPr>
      <w:r>
        <w:rPr>
          <w:noProof/>
          <w:color w:val="731C3F" w:themeColor="accent1"/>
          <w:lang w:eastAsia="nl-NL" w:bidi="ar-SA"/>
        </w:rPr>
        <w:drawing>
          <wp:inline distT="0" distB="0" distL="0" distR="0" wp14:anchorId="4809954F" wp14:editId="32B1C95F">
            <wp:extent cx="5732145" cy="3582670"/>
            <wp:effectExtent l="0" t="0" r="8255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hermafbeelding 2015-11-17 om 08.53.2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7178" w14:textId="77777777" w:rsidR="00066E58" w:rsidRDefault="00066E58" w:rsidP="00CF7605">
      <w:pPr>
        <w:rPr>
          <w:color w:val="731C3F" w:themeColor="accent1"/>
        </w:rPr>
      </w:pPr>
      <w:r>
        <w:rPr>
          <w:noProof/>
          <w:color w:val="731C3F" w:themeColor="accent1"/>
          <w:lang w:eastAsia="nl-NL" w:bidi="ar-SA"/>
        </w:rPr>
        <w:lastRenderedPageBreak/>
        <w:drawing>
          <wp:inline distT="0" distB="0" distL="0" distR="0" wp14:anchorId="69871AE6" wp14:editId="7F1FDE24">
            <wp:extent cx="5732145" cy="3582670"/>
            <wp:effectExtent l="0" t="0" r="8255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hermafbeelding 2015-11-17 om 08.54.1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D219" w14:textId="77777777" w:rsidR="00066E58" w:rsidRDefault="00066E58" w:rsidP="00CF7605">
      <w:pPr>
        <w:rPr>
          <w:color w:val="731C3F" w:themeColor="accent1"/>
        </w:rPr>
      </w:pPr>
      <w:r>
        <w:rPr>
          <w:noProof/>
          <w:color w:val="731C3F" w:themeColor="accent1"/>
          <w:lang w:eastAsia="nl-NL" w:bidi="ar-SA"/>
        </w:rPr>
        <w:drawing>
          <wp:inline distT="0" distB="0" distL="0" distR="0" wp14:anchorId="0499FD33" wp14:editId="22933338">
            <wp:extent cx="5732145" cy="267970"/>
            <wp:effectExtent l="0" t="0" r="8255" b="1143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hermafbeelding 2015-11-17 om 08.54.2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EA31" w14:textId="77777777" w:rsidR="00066E58" w:rsidRDefault="00066E58" w:rsidP="00CF7605">
      <w:pPr>
        <w:rPr>
          <w:color w:val="731C3F" w:themeColor="accent1"/>
        </w:rPr>
      </w:pPr>
      <w:r>
        <w:rPr>
          <w:noProof/>
          <w:color w:val="731C3F" w:themeColor="accent1"/>
          <w:lang w:eastAsia="nl-NL" w:bidi="ar-SA"/>
        </w:rPr>
        <w:drawing>
          <wp:inline distT="0" distB="0" distL="0" distR="0" wp14:anchorId="0420ACD6" wp14:editId="749337C6">
            <wp:extent cx="5732145" cy="3582670"/>
            <wp:effectExtent l="0" t="0" r="8255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hermafbeelding 2015-11-17 om 08.58.2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1CDD" w14:textId="77777777" w:rsidR="00066E58" w:rsidRDefault="00066E58" w:rsidP="00CF7605">
      <w:pPr>
        <w:rPr>
          <w:color w:val="731C3F" w:themeColor="accent1"/>
        </w:rPr>
      </w:pPr>
      <w:r>
        <w:rPr>
          <w:noProof/>
          <w:color w:val="731C3F" w:themeColor="accent1"/>
          <w:lang w:eastAsia="nl-NL" w:bidi="ar-SA"/>
        </w:rPr>
        <w:lastRenderedPageBreak/>
        <w:drawing>
          <wp:inline distT="0" distB="0" distL="0" distR="0" wp14:anchorId="4ECFA34F" wp14:editId="0EB8FB9F">
            <wp:extent cx="5732145" cy="3582670"/>
            <wp:effectExtent l="0" t="0" r="8255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hermafbeelding 2015-11-17 om 08.59.0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1392" w14:textId="77777777" w:rsidR="00066E58" w:rsidRDefault="00066E58" w:rsidP="00CF7605">
      <w:pPr>
        <w:rPr>
          <w:color w:val="731C3F" w:themeColor="accent1"/>
        </w:rPr>
      </w:pPr>
      <w:r>
        <w:rPr>
          <w:noProof/>
          <w:color w:val="731C3F" w:themeColor="accent1"/>
          <w:lang w:eastAsia="nl-NL" w:bidi="ar-SA"/>
        </w:rPr>
        <w:drawing>
          <wp:inline distT="0" distB="0" distL="0" distR="0" wp14:anchorId="6999C825" wp14:editId="4BA014EC">
            <wp:extent cx="5732145" cy="3582670"/>
            <wp:effectExtent l="0" t="0" r="8255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hermafbeelding 2015-11-17 om 08.59.4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6DE2" w14:textId="77777777" w:rsidR="00066E58" w:rsidRDefault="00066E58" w:rsidP="00CF7605">
      <w:pPr>
        <w:rPr>
          <w:color w:val="731C3F" w:themeColor="accent1"/>
        </w:rPr>
      </w:pPr>
      <w:r>
        <w:rPr>
          <w:noProof/>
          <w:color w:val="731C3F" w:themeColor="accent1"/>
          <w:lang w:eastAsia="nl-NL" w:bidi="ar-SA"/>
        </w:rPr>
        <w:lastRenderedPageBreak/>
        <w:drawing>
          <wp:inline distT="0" distB="0" distL="0" distR="0" wp14:anchorId="574F87A3" wp14:editId="21135341">
            <wp:extent cx="5732145" cy="3582670"/>
            <wp:effectExtent l="0" t="0" r="8255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hermafbeelding 2015-11-17 om 09.01.1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2029" w14:textId="77777777" w:rsidR="00066E58" w:rsidRDefault="00066E58" w:rsidP="00CF7605">
      <w:pPr>
        <w:rPr>
          <w:color w:val="731C3F" w:themeColor="accent1"/>
        </w:rPr>
      </w:pPr>
      <w:r>
        <w:rPr>
          <w:noProof/>
          <w:color w:val="731C3F" w:themeColor="accent1"/>
          <w:lang w:eastAsia="nl-NL" w:bidi="ar-SA"/>
        </w:rPr>
        <w:drawing>
          <wp:inline distT="0" distB="0" distL="0" distR="0" wp14:anchorId="7D6DB2AF" wp14:editId="746CEE1D">
            <wp:extent cx="5732145" cy="3582670"/>
            <wp:effectExtent l="0" t="0" r="8255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hermafbeelding 2015-11-17 om 09.01.2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B369" w14:textId="77777777" w:rsidR="00066E58" w:rsidRDefault="00066E58" w:rsidP="00CF7605">
      <w:pPr>
        <w:rPr>
          <w:color w:val="731C3F" w:themeColor="accent1"/>
        </w:rPr>
      </w:pPr>
      <w:r>
        <w:rPr>
          <w:noProof/>
          <w:color w:val="731C3F" w:themeColor="accent1"/>
          <w:lang w:eastAsia="nl-NL" w:bidi="ar-SA"/>
        </w:rPr>
        <w:lastRenderedPageBreak/>
        <w:drawing>
          <wp:inline distT="0" distB="0" distL="0" distR="0" wp14:anchorId="11F7C932" wp14:editId="69EE43FA">
            <wp:extent cx="5727700" cy="3581400"/>
            <wp:effectExtent l="0" t="0" r="12700" b="0"/>
            <wp:docPr id="11" name="Afbeelding 11" descr="/Users/iman/Desktop/Schermafbeelding 2015-11-17 om 09.14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iman/Desktop/Schermafbeelding 2015-11-17 om 09.14.28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731C3F" w:themeColor="accent1"/>
          <w:lang w:eastAsia="nl-NL" w:bidi="ar-SA"/>
        </w:rPr>
        <w:drawing>
          <wp:inline distT="0" distB="0" distL="0" distR="0" wp14:anchorId="74B2AC3A" wp14:editId="0586282E">
            <wp:extent cx="5727700" cy="3581400"/>
            <wp:effectExtent l="0" t="0" r="12700" b="0"/>
            <wp:docPr id="12" name="Afbeelding 12" descr="/Users/iman/Desktop/Schermafbeelding 2015-11-17 om 09.14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iman/Desktop/Schermafbeelding 2015-11-17 om 09.14.37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EC046" w14:textId="77777777" w:rsidR="00066E58" w:rsidRDefault="00066E58" w:rsidP="00CF7605">
      <w:pPr>
        <w:rPr>
          <w:color w:val="731C3F" w:themeColor="accent1"/>
        </w:rPr>
      </w:pPr>
      <w:r>
        <w:rPr>
          <w:noProof/>
          <w:color w:val="731C3F" w:themeColor="accent1"/>
          <w:lang w:eastAsia="nl-NL" w:bidi="ar-SA"/>
        </w:rPr>
        <w:lastRenderedPageBreak/>
        <w:drawing>
          <wp:inline distT="0" distB="0" distL="0" distR="0" wp14:anchorId="06C030F9" wp14:editId="16238625">
            <wp:extent cx="5727700" cy="3581400"/>
            <wp:effectExtent l="0" t="0" r="12700" b="0"/>
            <wp:docPr id="13" name="Afbeelding 13" descr="/Users/iman/Desktop/Schermafbeelding 2015-11-17 om 09.14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iman/Desktop/Schermafbeelding 2015-11-17 om 09.14.4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731C3F" w:themeColor="accent1"/>
          <w:lang w:eastAsia="nl-NL" w:bidi="ar-SA"/>
        </w:rPr>
        <w:drawing>
          <wp:inline distT="0" distB="0" distL="0" distR="0" wp14:anchorId="6BDDEA11" wp14:editId="3B6989F5">
            <wp:extent cx="5727700" cy="3581400"/>
            <wp:effectExtent l="0" t="0" r="12700" b="0"/>
            <wp:docPr id="14" name="Afbeelding 14" descr="/Users/iman/Desktop/Schermafbeelding 2015-11-17 om 09.26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iman/Desktop/Schermafbeelding 2015-11-17 om 09.26.3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731C3F" w:themeColor="accent1"/>
          <w:lang w:eastAsia="nl-NL" w:bidi="ar-SA"/>
        </w:rPr>
        <w:lastRenderedPageBreak/>
        <w:drawing>
          <wp:inline distT="0" distB="0" distL="0" distR="0" wp14:anchorId="5ADE588A" wp14:editId="1EF78C7D">
            <wp:extent cx="5727700" cy="3581400"/>
            <wp:effectExtent l="0" t="0" r="12700" b="0"/>
            <wp:docPr id="15" name="Afbeelding 15" descr="/Users/iman/Desktop/Schermafbeelding 2015-11-17 om 09.26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iman/Desktop/Schermafbeelding 2015-11-17 om 09.26.39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731C3F" w:themeColor="accent1"/>
          <w:lang w:eastAsia="nl-NL" w:bidi="ar-SA"/>
        </w:rPr>
        <w:drawing>
          <wp:inline distT="0" distB="0" distL="0" distR="0" wp14:anchorId="19D54F89" wp14:editId="2758F01F">
            <wp:extent cx="5727700" cy="3581400"/>
            <wp:effectExtent l="0" t="0" r="12700" b="0"/>
            <wp:docPr id="16" name="Afbeelding 16" descr="/Users/iman/Desktop/Schermafbeelding 2015-11-17 om 09.34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iman/Desktop/Schermafbeelding 2015-11-17 om 09.34.15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731C3F" w:themeColor="accent1"/>
          <w:lang w:eastAsia="nl-NL" w:bidi="ar-SA"/>
        </w:rPr>
        <w:lastRenderedPageBreak/>
        <w:drawing>
          <wp:inline distT="0" distB="0" distL="0" distR="0" wp14:anchorId="1A009554" wp14:editId="236D769B">
            <wp:extent cx="5727700" cy="3581400"/>
            <wp:effectExtent l="0" t="0" r="12700" b="0"/>
            <wp:docPr id="17" name="Afbeelding 17" descr="/Users/iman/Desktop/Schermafbeelding 2015-11-17 om 09.36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iman/Desktop/Schermafbeelding 2015-11-17 om 09.36.50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731C3F" w:themeColor="accent1"/>
          <w:lang w:eastAsia="nl-NL" w:bidi="ar-SA"/>
        </w:rPr>
        <w:drawing>
          <wp:inline distT="0" distB="0" distL="0" distR="0" wp14:anchorId="396BEFE7" wp14:editId="7CDF315A">
            <wp:extent cx="5727700" cy="3581400"/>
            <wp:effectExtent l="0" t="0" r="12700" b="0"/>
            <wp:docPr id="19" name="Afbeelding 19" descr="/Users/iman/Desktop/Schermafbeelding 2015-11-17 om 09.42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iman/Desktop/Schermafbeelding 2015-11-17 om 09.42.1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731C3F" w:themeColor="accent1"/>
          <w:lang w:eastAsia="nl-NL" w:bidi="ar-SA"/>
        </w:rPr>
        <w:lastRenderedPageBreak/>
        <w:drawing>
          <wp:inline distT="0" distB="0" distL="0" distR="0" wp14:anchorId="197551FE" wp14:editId="44D74056">
            <wp:extent cx="5727700" cy="3581400"/>
            <wp:effectExtent l="0" t="0" r="12700" b="0"/>
            <wp:docPr id="20" name="Afbeelding 20" descr="/Users/iman/Desktop/Schermafbeelding 2015-11-17 om 09.42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iman/Desktop/Schermafbeelding 2015-11-17 om 09.42.28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731C3F" w:themeColor="accent1"/>
          <w:lang w:eastAsia="nl-NL" w:bidi="ar-SA"/>
        </w:rPr>
        <w:drawing>
          <wp:inline distT="0" distB="0" distL="0" distR="0" wp14:anchorId="10CBEC86" wp14:editId="7A3D9CE1">
            <wp:extent cx="5727700" cy="3581400"/>
            <wp:effectExtent l="0" t="0" r="12700" b="0"/>
            <wp:docPr id="21" name="Afbeelding 21" descr="/Users/iman/Desktop/Schermafbeelding 2015-11-17 om 09.44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iman/Desktop/Schermafbeelding 2015-11-17 om 09.44.0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32475" w14:textId="28031746" w:rsidR="00AF2339" w:rsidRDefault="00066E58" w:rsidP="00CF7605">
      <w:pPr>
        <w:rPr>
          <w:color w:val="731C3F" w:themeColor="accent1"/>
        </w:rPr>
      </w:pPr>
      <w:r>
        <w:rPr>
          <w:noProof/>
          <w:color w:val="731C3F" w:themeColor="accent1"/>
          <w:lang w:eastAsia="nl-NL" w:bidi="ar-SA"/>
        </w:rPr>
        <w:lastRenderedPageBreak/>
        <w:drawing>
          <wp:inline distT="0" distB="0" distL="0" distR="0" wp14:anchorId="28B85987" wp14:editId="434F5833">
            <wp:extent cx="5732145" cy="3582670"/>
            <wp:effectExtent l="0" t="0" r="8255" b="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hermafbeelding 2015-11-17 om 09.46.28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A635" w14:textId="77777777" w:rsidR="00AF2339" w:rsidRDefault="00AF2339">
      <w:pPr>
        <w:rPr>
          <w:color w:val="731C3F" w:themeColor="accent1"/>
        </w:rPr>
      </w:pPr>
      <w:r>
        <w:rPr>
          <w:color w:val="731C3F" w:themeColor="accent1"/>
        </w:rPr>
        <w:br w:type="page"/>
      </w:r>
    </w:p>
    <w:p w14:paraId="51BBADB0" w14:textId="1958C771" w:rsidR="00066E58" w:rsidRDefault="00AF2339" w:rsidP="00AF2339">
      <w:pPr>
        <w:pStyle w:val="Kop1"/>
      </w:pPr>
      <w:r>
        <w:lastRenderedPageBreak/>
        <w:t>Flickr</w:t>
      </w:r>
      <w:r w:rsidR="001A1DF3">
        <w:t xml:space="preserve"> oefening</w:t>
      </w:r>
    </w:p>
    <w:p w14:paraId="41A19719" w14:textId="056491F3" w:rsidR="00AF2339" w:rsidRDefault="00AE1E37" w:rsidP="00AF2339">
      <w:r>
        <w:rPr>
          <w:noProof/>
          <w:lang w:eastAsia="nl-NL" w:bidi="ar-SA"/>
        </w:rPr>
        <w:drawing>
          <wp:inline distT="0" distB="0" distL="0" distR="0" wp14:anchorId="7E3FD996" wp14:editId="4E05F032">
            <wp:extent cx="5732145" cy="3582670"/>
            <wp:effectExtent l="0" t="0" r="8255" b="0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hermafbeelding 2015-11-17 om 09.54.5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8F0C" w14:textId="4B0D69DA" w:rsidR="00AE1E37" w:rsidRDefault="00AE1E37" w:rsidP="00AF2339">
      <w:r>
        <w:rPr>
          <w:noProof/>
          <w:lang w:eastAsia="nl-NL" w:bidi="ar-SA"/>
        </w:rPr>
        <w:drawing>
          <wp:inline distT="0" distB="0" distL="0" distR="0" wp14:anchorId="5CA2B4D3" wp14:editId="0BA3E42F">
            <wp:extent cx="5732145" cy="3582670"/>
            <wp:effectExtent l="0" t="0" r="8255" b="0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hermafbeelding 2015-11-17 om 09.58.09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9DDE" w14:textId="33FBA46A" w:rsidR="00AE1E37" w:rsidRDefault="00AE1E37" w:rsidP="00AF2339">
      <w:r>
        <w:rPr>
          <w:noProof/>
          <w:lang w:eastAsia="nl-NL" w:bidi="ar-SA"/>
        </w:rPr>
        <w:lastRenderedPageBreak/>
        <w:drawing>
          <wp:inline distT="0" distB="0" distL="0" distR="0" wp14:anchorId="57DF3F57" wp14:editId="5F35E487">
            <wp:extent cx="5732145" cy="3582670"/>
            <wp:effectExtent l="0" t="0" r="8255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hermafbeelding 2015-11-17 om 09.59.44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58AF" w14:textId="77777777" w:rsidR="00227C38" w:rsidRDefault="00227C38" w:rsidP="00AF2339"/>
    <w:p w14:paraId="60A817B3" w14:textId="1E1AF1C1" w:rsidR="00227C38" w:rsidRDefault="0030663E" w:rsidP="00AF2339">
      <w:proofErr w:type="spellStart"/>
      <w:proofErr w:type="gramStart"/>
      <w:r>
        <w:t>ng</w:t>
      </w:r>
      <w:proofErr w:type="spellEnd"/>
      <w:proofErr w:type="gramEnd"/>
      <w:r>
        <w:t xml:space="preserve">- … = </w:t>
      </w:r>
      <w:proofErr w:type="spellStart"/>
      <w:r>
        <w:t>directive</w:t>
      </w:r>
      <w:proofErr w:type="spellEnd"/>
      <w:r>
        <w:t xml:space="preserve"> (= alles wat standaard niet in html zit)</w:t>
      </w:r>
    </w:p>
    <w:p w14:paraId="517523E6" w14:textId="77777777" w:rsidR="004A7B7A" w:rsidRDefault="004A7B7A" w:rsidP="00AF2339">
      <w:bookmarkStart w:id="0" w:name="_GoBack"/>
      <w:bookmarkEnd w:id="0"/>
    </w:p>
    <w:p w14:paraId="15EF0BFE" w14:textId="77777777" w:rsidR="004A7B7A" w:rsidRDefault="004A7B7A" w:rsidP="00AF2339"/>
    <w:p w14:paraId="0EABD629" w14:textId="47F5574E" w:rsidR="004A7B7A" w:rsidRDefault="004A7B7A" w:rsidP="00AF2339">
      <w:r>
        <w:t>(</w:t>
      </w:r>
      <w:proofErr w:type="spellStart"/>
      <w:proofErr w:type="gramStart"/>
      <w:r>
        <w:t>less</w:t>
      </w:r>
      <w:proofErr w:type="spellEnd"/>
      <w:proofErr w:type="gramEnd"/>
      <w:r>
        <w:t xml:space="preserve"> </w:t>
      </w:r>
      <w:proofErr w:type="spellStart"/>
      <w:r>
        <w:t>watcher</w:t>
      </w:r>
      <w:proofErr w:type="spellEnd"/>
      <w:r>
        <w:t xml:space="preserve"> laten werken:</w:t>
      </w:r>
    </w:p>
    <w:p w14:paraId="71438FEC" w14:textId="7373F1D0" w:rsidR="004A7B7A" w:rsidRDefault="00DE157A" w:rsidP="00AF2339">
      <w:hyperlink r:id="rId36" w:history="1">
        <w:r w:rsidR="00A4753A" w:rsidRPr="004E7983">
          <w:rPr>
            <w:rStyle w:val="Hyperlink"/>
          </w:rPr>
          <w:t>http://lesscss.org/</w:t>
        </w:r>
      </w:hyperlink>
    </w:p>
    <w:p w14:paraId="6459C332" w14:textId="77777777" w:rsidR="00FE4050" w:rsidRDefault="00A4753A" w:rsidP="00AF2339">
      <w:pPr>
        <w:rPr>
          <w:rFonts w:ascii="Times New Roman" w:eastAsia="Times New Roman" w:hAnsi="Times New Roman" w:cs="Times New Roman"/>
          <w:color w:val="auto"/>
          <w:sz w:val="24"/>
          <w:szCs w:val="24"/>
          <w:lang w:eastAsia="nl-NL" w:bidi="ar-SA"/>
        </w:rPr>
      </w:pPr>
      <w:proofErr w:type="gramStart"/>
      <w:r>
        <w:t>in</w:t>
      </w:r>
      <w:proofErr w:type="gramEnd"/>
      <w:r>
        <w:t xml:space="preserve"> terminal </w:t>
      </w:r>
      <w:r w:rsidRPr="00A4753A">
        <w:rPr>
          <w:rFonts w:ascii="Monaco" w:eastAsia="Times New Roman" w:hAnsi="Monaco" w:cs="Times New Roman"/>
          <w:color w:val="657B83"/>
          <w:sz w:val="20"/>
          <w:szCs w:val="20"/>
          <w:shd w:val="clear" w:color="auto" w:fill="F5F5F5"/>
          <w:lang w:eastAsia="nl-NL" w:bidi="ar-SA"/>
        </w:rPr>
        <w:t xml:space="preserve">$ </w:t>
      </w:r>
      <w:proofErr w:type="spellStart"/>
      <w:r w:rsidRPr="00A4753A">
        <w:rPr>
          <w:rFonts w:ascii="Monaco" w:eastAsia="Times New Roman" w:hAnsi="Monaco" w:cs="Times New Roman"/>
          <w:color w:val="657B83"/>
          <w:sz w:val="20"/>
          <w:szCs w:val="20"/>
          <w:shd w:val="clear" w:color="auto" w:fill="F5F5F5"/>
          <w:lang w:eastAsia="nl-NL" w:bidi="ar-SA"/>
        </w:rPr>
        <w:t>npm</w:t>
      </w:r>
      <w:proofErr w:type="spellEnd"/>
      <w:r w:rsidRPr="00A4753A">
        <w:rPr>
          <w:rFonts w:ascii="Monaco" w:eastAsia="Times New Roman" w:hAnsi="Monaco" w:cs="Times New Roman"/>
          <w:color w:val="657B83"/>
          <w:sz w:val="20"/>
          <w:szCs w:val="20"/>
          <w:shd w:val="clear" w:color="auto" w:fill="F5F5F5"/>
          <w:lang w:eastAsia="nl-NL" w:bidi="ar-SA"/>
        </w:rPr>
        <w:t xml:space="preserve"> </w:t>
      </w:r>
      <w:proofErr w:type="spellStart"/>
      <w:r w:rsidRPr="00A4753A">
        <w:rPr>
          <w:rFonts w:ascii="Monaco" w:eastAsia="Times New Roman" w:hAnsi="Monaco" w:cs="Times New Roman"/>
          <w:color w:val="657B83"/>
          <w:sz w:val="20"/>
          <w:szCs w:val="20"/>
          <w:shd w:val="clear" w:color="auto" w:fill="F5F5F5"/>
          <w:lang w:eastAsia="nl-NL" w:bidi="ar-SA"/>
        </w:rPr>
        <w:t>install</w:t>
      </w:r>
      <w:proofErr w:type="spellEnd"/>
      <w:r w:rsidRPr="00A4753A">
        <w:rPr>
          <w:rFonts w:ascii="Monaco" w:eastAsia="Times New Roman" w:hAnsi="Monaco" w:cs="Times New Roman"/>
          <w:color w:val="657B83"/>
          <w:sz w:val="20"/>
          <w:szCs w:val="20"/>
          <w:shd w:val="clear" w:color="auto" w:fill="F5F5F5"/>
          <w:lang w:eastAsia="nl-NL" w:bidi="ar-SA"/>
        </w:rPr>
        <w:t xml:space="preserve"> -g </w:t>
      </w:r>
      <w:proofErr w:type="spellStart"/>
      <w:r w:rsidRPr="00A4753A">
        <w:rPr>
          <w:rFonts w:ascii="Monaco" w:eastAsia="Times New Roman" w:hAnsi="Monaco" w:cs="Times New Roman"/>
          <w:color w:val="657B83"/>
          <w:sz w:val="20"/>
          <w:szCs w:val="20"/>
          <w:shd w:val="clear" w:color="auto" w:fill="F5F5F5"/>
          <w:lang w:eastAsia="nl-NL" w:bidi="ar-SA"/>
        </w:rPr>
        <w:t>less</w:t>
      </w:r>
      <w:proofErr w:type="spellEnd"/>
      <w:r>
        <w:rPr>
          <w:rFonts w:ascii="Times New Roman" w:eastAsia="Times New Roman" w:hAnsi="Times New Roman" w:cs="Times New Roman"/>
          <w:color w:val="auto"/>
          <w:sz w:val="24"/>
          <w:szCs w:val="24"/>
          <w:lang w:eastAsia="nl-NL" w:bidi="ar-SA"/>
        </w:rPr>
        <w:t xml:space="preserve"> )</w:t>
      </w:r>
    </w:p>
    <w:p w14:paraId="78264AFC" w14:textId="62A233B9" w:rsidR="00A4753A" w:rsidRPr="00A4753A" w:rsidRDefault="00FE4050" w:rsidP="00AF2339">
      <w:pPr>
        <w:rPr>
          <w:rFonts w:ascii="Times New Roman" w:eastAsia="Times New Roman" w:hAnsi="Times New Roman" w:cs="Times New Roman"/>
          <w:color w:val="auto"/>
          <w:sz w:val="24"/>
          <w:szCs w:val="24"/>
          <w:lang w:eastAsia="nl-NL" w:bidi="ar-SA"/>
        </w:rPr>
      </w:pPr>
      <w:r>
        <w:rPr>
          <w:rFonts w:ascii="Times New Roman" w:eastAsia="Times New Roman" w:hAnsi="Times New Roman" w:cs="Times New Roman"/>
          <w:noProof/>
          <w:color w:val="auto"/>
          <w:sz w:val="24"/>
          <w:szCs w:val="24"/>
          <w:lang w:eastAsia="nl-NL" w:bidi="ar-SA"/>
        </w:rPr>
        <w:lastRenderedPageBreak/>
        <w:drawing>
          <wp:inline distT="0" distB="0" distL="0" distR="0" wp14:anchorId="0F007240" wp14:editId="4F550691">
            <wp:extent cx="5728335" cy="3576955"/>
            <wp:effectExtent l="0" t="0" r="12065" b="4445"/>
            <wp:docPr id="18" name="Afbeelding 18" descr="../../../Schermafbeelding%202015-11-17%20om%2010.09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hermafbeelding%202015-11-17%20om%2010.09.37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auto"/>
          <w:sz w:val="24"/>
          <w:szCs w:val="24"/>
          <w:lang w:eastAsia="nl-NL" w:bidi="ar-SA"/>
        </w:rPr>
        <w:drawing>
          <wp:inline distT="0" distB="0" distL="0" distR="0" wp14:anchorId="63EE5C47" wp14:editId="05C03618">
            <wp:extent cx="5728335" cy="3576955"/>
            <wp:effectExtent l="0" t="0" r="12065" b="4445"/>
            <wp:docPr id="22" name="Afbeelding 22" descr="../../../Schermafbeelding%202015-11-17%20om%2010.09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hermafbeelding%202015-11-17%20om%2010.09.44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auto"/>
          <w:sz w:val="24"/>
          <w:szCs w:val="24"/>
          <w:lang w:eastAsia="nl-NL" w:bidi="ar-SA"/>
        </w:rPr>
        <w:lastRenderedPageBreak/>
        <w:drawing>
          <wp:inline distT="0" distB="0" distL="0" distR="0" wp14:anchorId="7EC2752E" wp14:editId="46C417C6">
            <wp:extent cx="5728335" cy="3576955"/>
            <wp:effectExtent l="0" t="0" r="12065" b="4445"/>
            <wp:docPr id="27" name="Afbeelding 27" descr="../../../Schermafbeelding%202015-11-17%20om%2010.09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hermafbeelding%202015-11-17%20om%2010.09.50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4753A" w:rsidRPr="00A4753A">
      <w:footerReference w:type="default" r:id="rId40"/>
      <w:pgSz w:w="11907" w:h="16839" w:code="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C1734A3" w14:textId="77777777" w:rsidR="00DE157A" w:rsidRDefault="00DE157A">
      <w:r>
        <w:separator/>
      </w:r>
    </w:p>
    <w:p w14:paraId="414B1B52" w14:textId="77777777" w:rsidR="00DE157A" w:rsidRDefault="00DE157A"/>
  </w:endnote>
  <w:endnote w:type="continuationSeparator" w:id="0">
    <w:p w14:paraId="0A0B0FF1" w14:textId="77777777" w:rsidR="00DE157A" w:rsidRDefault="00DE157A">
      <w:r>
        <w:continuationSeparator/>
      </w:r>
    </w:p>
    <w:p w14:paraId="656F46B9" w14:textId="77777777" w:rsidR="00DE157A" w:rsidRDefault="00DE157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C082564" w14:textId="77777777" w:rsidR="001A7EDC" w:rsidRDefault="00D9010B">
        <w:pPr>
          <w:pStyle w:val="Voetteks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E4050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01AFCA6" w14:textId="77777777" w:rsidR="00DE157A" w:rsidRDefault="00DE157A">
      <w:r>
        <w:separator/>
      </w:r>
    </w:p>
    <w:p w14:paraId="465B319D" w14:textId="77777777" w:rsidR="00DE157A" w:rsidRDefault="00DE157A"/>
  </w:footnote>
  <w:footnote w:type="continuationSeparator" w:id="0">
    <w:p w14:paraId="7D859AE1" w14:textId="77777777" w:rsidR="00DE157A" w:rsidRDefault="00DE157A">
      <w:r>
        <w:continuationSeparator/>
      </w:r>
    </w:p>
    <w:p w14:paraId="0993AAC5" w14:textId="77777777" w:rsidR="00DE157A" w:rsidRDefault="00DE157A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0000001"/>
    <w:multiLevelType w:val="hybridMultilevel"/>
    <w:tmpl w:val="00000001"/>
    <w:lvl w:ilvl="0" w:tplc="00000001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>
    <w:nsid w:val="0B557891"/>
    <w:multiLevelType w:val="hybridMultilevel"/>
    <w:tmpl w:val="47C833B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906CDF"/>
    <w:multiLevelType w:val="hybridMultilevel"/>
    <w:tmpl w:val="9E244A1C"/>
    <w:lvl w:ilvl="0" w:tplc="A78AD9E8">
      <w:start w:val="1"/>
      <w:numFmt w:val="bullet"/>
      <w:pStyle w:val="Lijstopsomteken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12377BB"/>
    <w:multiLevelType w:val="hybridMultilevel"/>
    <w:tmpl w:val="BB3A4856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49D5DFE"/>
    <w:multiLevelType w:val="hybridMultilevel"/>
    <w:tmpl w:val="A9C0C140"/>
    <w:lvl w:ilvl="0" w:tplc="5D58549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8AB4355"/>
    <w:multiLevelType w:val="hybridMultilevel"/>
    <w:tmpl w:val="0B203272"/>
    <w:lvl w:ilvl="0" w:tplc="CE0E85FE">
      <w:start w:val="1"/>
      <w:numFmt w:val="decimal"/>
      <w:pStyle w:val="Lijstnummering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7"/>
  </w:num>
  <w:num w:numId="5">
    <w:abstractNumId w:val="2"/>
  </w:num>
  <w:num w:numId="6">
    <w:abstractNumId w:val="3"/>
  </w:num>
  <w:num w:numId="7">
    <w:abstractNumId w:val="5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2CD2"/>
    <w:rsid w:val="00066E58"/>
    <w:rsid w:val="001A1DF3"/>
    <w:rsid w:val="001A7EDC"/>
    <w:rsid w:val="00227C38"/>
    <w:rsid w:val="0029252C"/>
    <w:rsid w:val="002A3415"/>
    <w:rsid w:val="0030663E"/>
    <w:rsid w:val="00417E00"/>
    <w:rsid w:val="004A7B7A"/>
    <w:rsid w:val="00981F47"/>
    <w:rsid w:val="00A4753A"/>
    <w:rsid w:val="00AE1E37"/>
    <w:rsid w:val="00AF2339"/>
    <w:rsid w:val="00BE2CD2"/>
    <w:rsid w:val="00C55403"/>
    <w:rsid w:val="00CF7605"/>
    <w:rsid w:val="00D9010B"/>
    <w:rsid w:val="00DE157A"/>
    <w:rsid w:val="00FE4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9EA6EF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595959" w:themeColor="text1" w:themeTint="A6"/>
        <w:sz w:val="30"/>
        <w:szCs w:val="30"/>
        <w:lang w:val="nl-NL" w:eastAsia="ja-JP" w:bidi="nl-NL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  <w:rsid w:val="00C55403"/>
  </w:style>
  <w:style w:type="paragraph" w:styleId="Kop1">
    <w:name w:val="heading 1"/>
    <w:basedOn w:val="Standaard"/>
    <w:next w:val="Standaard"/>
    <w:link w:val="Kop1Teken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Kop2">
    <w:name w:val="heading 2"/>
    <w:basedOn w:val="Standaard"/>
    <w:next w:val="Standaard"/>
    <w:link w:val="Kop2Teken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Kop3">
    <w:name w:val="heading 3"/>
    <w:basedOn w:val="Standaard"/>
    <w:next w:val="Standaard"/>
    <w:link w:val="Kop3Teken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Kop4">
    <w:name w:val="heading 4"/>
    <w:basedOn w:val="Standaard"/>
    <w:next w:val="Standaard"/>
    <w:link w:val="Kop4Teken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Kop5">
    <w:name w:val="heading 5"/>
    <w:basedOn w:val="Standaard"/>
    <w:next w:val="Standaard"/>
    <w:link w:val="Kop5Teken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Kop6">
    <w:name w:val="heading 6"/>
    <w:basedOn w:val="Standaard"/>
    <w:next w:val="Standaard"/>
    <w:link w:val="Kop6Teken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Kop7">
    <w:name w:val="heading 7"/>
    <w:basedOn w:val="Standaard"/>
    <w:next w:val="Standaard"/>
    <w:link w:val="Kop7Teken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Kop8">
    <w:name w:val="heading 8"/>
    <w:basedOn w:val="Standaard"/>
    <w:next w:val="Standaard"/>
    <w:link w:val="Kop8Teken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Kop9">
    <w:name w:val="heading 9"/>
    <w:basedOn w:val="Standaard"/>
    <w:next w:val="Standaard"/>
    <w:link w:val="Kop9Teken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Lijstopsomteken">
    <w:name w:val="List Bullet"/>
    <w:basedOn w:val="Standaard"/>
    <w:uiPriority w:val="9"/>
    <w:qFormat/>
    <w:pPr>
      <w:numPr>
        <w:numId w:val="3"/>
      </w:numPr>
    </w:pPr>
  </w:style>
  <w:style w:type="character" w:customStyle="1" w:styleId="Kop1Teken">
    <w:name w:val="Kop 1 Teken"/>
    <w:basedOn w:val="Standaardalinea-lettertype"/>
    <w:link w:val="Kop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Lijstnummering">
    <w:name w:val="List Number"/>
    <w:basedOn w:val="Standaard"/>
    <w:uiPriority w:val="9"/>
    <w:qFormat/>
    <w:pPr>
      <w:numPr>
        <w:numId w:val="4"/>
      </w:numPr>
    </w:pPr>
  </w:style>
  <w:style w:type="paragraph" w:styleId="Koptekst">
    <w:name w:val="header"/>
    <w:basedOn w:val="Standaard"/>
    <w:link w:val="KoptekstTeken"/>
    <w:uiPriority w:val="99"/>
    <w:unhideWhenUsed/>
    <w:qFormat/>
    <w:pPr>
      <w:spacing w:after="0" w:line="240" w:lineRule="auto"/>
    </w:pPr>
  </w:style>
  <w:style w:type="character" w:customStyle="1" w:styleId="KoptekstTeken">
    <w:name w:val="Koptekst Teken"/>
    <w:basedOn w:val="Standaardalinea-lettertype"/>
    <w:link w:val="Koptekst"/>
    <w:uiPriority w:val="99"/>
  </w:style>
  <w:style w:type="paragraph" w:styleId="Voettekst">
    <w:name w:val="footer"/>
    <w:basedOn w:val="Standaard"/>
    <w:link w:val="VoettekstTeken"/>
    <w:uiPriority w:val="99"/>
    <w:unhideWhenUsed/>
    <w:qFormat/>
    <w:pPr>
      <w:spacing w:after="0" w:line="240" w:lineRule="auto"/>
    </w:pPr>
  </w:style>
  <w:style w:type="character" w:customStyle="1" w:styleId="VoettekstTeken">
    <w:name w:val="Voettekst Teken"/>
    <w:basedOn w:val="Standaardalinea-lettertype"/>
    <w:link w:val="Voettekst"/>
    <w:uiPriority w:val="99"/>
  </w:style>
  <w:style w:type="character" w:styleId="Tekstvantijdelijkeaanduiding">
    <w:name w:val="Placeholder Text"/>
    <w:basedOn w:val="Standaardalinea-lettertype"/>
    <w:uiPriority w:val="99"/>
    <w:semiHidden/>
    <w:rPr>
      <w:color w:val="808080"/>
    </w:rPr>
  </w:style>
  <w:style w:type="paragraph" w:styleId="Titel">
    <w:name w:val="Title"/>
    <w:basedOn w:val="Standaard"/>
    <w:link w:val="TitelTeken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TitelTeken">
    <w:name w:val="Titel Teken"/>
    <w:basedOn w:val="Standaardalinea-lettertype"/>
    <w:link w:val="Titel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Ondertitel">
    <w:name w:val="Subtitle"/>
    <w:basedOn w:val="Standaard"/>
    <w:link w:val="OndertitelTeken"/>
    <w:uiPriority w:val="11"/>
    <w:semiHidden/>
    <w:unhideWhenUsed/>
    <w:qFormat/>
    <w:pPr>
      <w:numPr>
        <w:ilvl w:val="1"/>
      </w:numPr>
      <w:spacing w:after="520"/>
      <w:contextualSpacing/>
    </w:pPr>
    <w:rPr>
      <w:rFonts w:eastAsiaTheme="minorEastAsia"/>
      <w:caps/>
      <w:sz w:val="40"/>
    </w:rPr>
  </w:style>
  <w:style w:type="character" w:customStyle="1" w:styleId="OndertitelTeken">
    <w:name w:val="Ondertitel Teken"/>
    <w:basedOn w:val="Standaardalinea-lettertype"/>
    <w:link w:val="Ondertitel"/>
    <w:uiPriority w:val="11"/>
    <w:semiHidden/>
    <w:rPr>
      <w:rFonts w:eastAsiaTheme="minorEastAsia"/>
      <w:caps/>
      <w:sz w:val="40"/>
    </w:rPr>
  </w:style>
  <w:style w:type="character" w:styleId="Intensieveverwijzing">
    <w:name w:val="Intense Reference"/>
    <w:basedOn w:val="Standaardalinea-lettertype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Titelvanboek">
    <w:name w:val="Book Title"/>
    <w:basedOn w:val="Standaardalinea-lettertype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Kop2Teken">
    <w:name w:val="Kop 2 Teken"/>
    <w:basedOn w:val="Standaardalinea-lettertype"/>
    <w:link w:val="Kop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Kop3Teken">
    <w:name w:val="Kop 3 Teken"/>
    <w:basedOn w:val="Standaardalinea-lettertype"/>
    <w:link w:val="Kop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Kop4Teken">
    <w:name w:val="Kop 4 Teken"/>
    <w:basedOn w:val="Standaardalinea-lettertype"/>
    <w:link w:val="Kop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Kop5Teken">
    <w:name w:val="Kop 5 Teken"/>
    <w:basedOn w:val="Standaardalinea-lettertype"/>
    <w:link w:val="Kop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Kop6Teken">
    <w:name w:val="Kop 6 Teken"/>
    <w:basedOn w:val="Standaardalinea-lettertype"/>
    <w:link w:val="Kop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Kop7Teken">
    <w:name w:val="Kop 7 Teken"/>
    <w:basedOn w:val="Standaardalinea-lettertype"/>
    <w:link w:val="Kop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Kop8Teken">
    <w:name w:val="Kop 8 Teken"/>
    <w:basedOn w:val="Standaardalinea-lettertype"/>
    <w:link w:val="Kop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Kop9Teken">
    <w:name w:val="Kop 9 Teken"/>
    <w:basedOn w:val="Standaardalinea-lettertype"/>
    <w:link w:val="Kop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Subtielebenadr">
    <w:name w:val="Subtle Emphasis"/>
    <w:basedOn w:val="Standaardalinea-lettertype"/>
    <w:uiPriority w:val="19"/>
    <w:semiHidden/>
    <w:unhideWhenUsed/>
    <w:qFormat/>
    <w:rPr>
      <w:i/>
      <w:iCs/>
      <w:color w:val="404040" w:themeColor="text1" w:themeTint="BF"/>
    </w:rPr>
  </w:style>
  <w:style w:type="character" w:styleId="Nadruk">
    <w:name w:val="Emphasis"/>
    <w:basedOn w:val="Standaardalinea-lettertype"/>
    <w:uiPriority w:val="20"/>
    <w:semiHidden/>
    <w:unhideWhenUsed/>
    <w:qFormat/>
    <w:rPr>
      <w:b/>
      <w:iCs/>
      <w:color w:val="262626" w:themeColor="text1" w:themeTint="D9"/>
    </w:rPr>
  </w:style>
  <w:style w:type="character" w:styleId="Intensievebenadr">
    <w:name w:val="Intense Emphasis"/>
    <w:basedOn w:val="Standaardalinea-lettertype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Zwaar">
    <w:name w:val="Strong"/>
    <w:basedOn w:val="Standaardalinea-lettertype"/>
    <w:uiPriority w:val="22"/>
    <w:semiHidden/>
    <w:unhideWhenUsed/>
    <w:qFormat/>
    <w:rPr>
      <w:b/>
      <w:bCs/>
    </w:rPr>
  </w:style>
  <w:style w:type="paragraph" w:styleId="Citaat">
    <w:name w:val="Quote"/>
    <w:basedOn w:val="Standaard"/>
    <w:next w:val="Standaard"/>
    <w:link w:val="CitaatTeken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CitaatTeken">
    <w:name w:val="Citaat Teken"/>
    <w:basedOn w:val="Standaardalinea-lettertype"/>
    <w:link w:val="Citaat"/>
    <w:uiPriority w:val="29"/>
    <w:semiHidden/>
    <w:rPr>
      <w:i/>
      <w:iCs/>
      <w:sz w:val="36"/>
    </w:rPr>
  </w:style>
  <w:style w:type="paragraph" w:styleId="Duidelijkcitaat">
    <w:name w:val="Intense Quote"/>
    <w:basedOn w:val="Standaard"/>
    <w:next w:val="Standaard"/>
    <w:link w:val="DuidelijkcitaatTeken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DuidelijkcitaatTeken">
    <w:name w:val="Duidelijk citaat Teken"/>
    <w:basedOn w:val="Standaardalinea-lettertype"/>
    <w:link w:val="Duidelijkcitaat"/>
    <w:uiPriority w:val="30"/>
    <w:semiHidden/>
    <w:rPr>
      <w:b/>
      <w:i/>
      <w:iCs/>
      <w:sz w:val="36"/>
    </w:rPr>
  </w:style>
  <w:style w:type="character" w:styleId="Subtieleverwijzing">
    <w:name w:val="Subtle Reference"/>
    <w:basedOn w:val="Standaardalinea-lettertype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Bijschrift">
    <w:name w:val="caption"/>
    <w:basedOn w:val="Standaard"/>
    <w:next w:val="Standaard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Kopvaninhoudsopgave">
    <w:name w:val="TOC Heading"/>
    <w:basedOn w:val="Kop1"/>
    <w:next w:val="Standaard"/>
    <w:uiPriority w:val="39"/>
    <w:semiHidden/>
    <w:unhideWhenUsed/>
    <w:qFormat/>
    <w:pPr>
      <w:outlineLvl w:val="9"/>
    </w:pPr>
  </w:style>
  <w:style w:type="character" w:styleId="Hyperlink">
    <w:name w:val="Hyperlink"/>
    <w:basedOn w:val="Standaardalinea-lettertype"/>
    <w:uiPriority w:val="99"/>
    <w:unhideWhenUsed/>
    <w:rPr>
      <w:color w:val="731C3F" w:themeColor="hyperlink"/>
      <w:u w:val="single"/>
    </w:rPr>
  </w:style>
  <w:style w:type="paragraph" w:styleId="Lijstalinea">
    <w:name w:val="List Paragraph"/>
    <w:basedOn w:val="Standaard"/>
    <w:uiPriority w:val="34"/>
    <w:unhideWhenUsed/>
    <w:qFormat/>
    <w:rsid w:val="00BE2C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167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9" Type="http://schemas.openxmlformats.org/officeDocument/2006/relationships/hyperlink" Target="http://getbootstrap.com/getting-started/" TargetMode="External"/><Relationship Id="rId6" Type="http://schemas.openxmlformats.org/officeDocument/2006/relationships/endnotes" Target="endnotes.xml"/><Relationship Id="rId7" Type="http://schemas.openxmlformats.org/officeDocument/2006/relationships/hyperlink" Target="https://github.com/jasmine/jasmine/releases" TargetMode="External"/><Relationship Id="rId8" Type="http://schemas.openxmlformats.org/officeDocument/2006/relationships/hyperlink" Target="https://github.com/jasmine/jasmine/releases" TargetMode="External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hyperlink" Target="http://lesscss.org/" TargetMode="External"/><Relationship Id="rId10" Type="http://schemas.openxmlformats.org/officeDocument/2006/relationships/hyperlink" Target="https://github.com/jasmine/jasmine/releases" TargetMode="External"/><Relationship Id="rId11" Type="http://schemas.openxmlformats.org/officeDocument/2006/relationships/hyperlink" Target="https://angularjs.org/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footer" Target="footer1.xml"/><Relationship Id="rId41" Type="http://schemas.openxmlformats.org/officeDocument/2006/relationships/fontTable" Target="fontTable.xml"/><Relationship Id="rId4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iman/Library/Containers/com.microsoft.Word/Data/Library/Caches/TM10002086/Notities%20maken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Notities maken.dotx</Template>
  <TotalTime>32</TotalTime>
  <Pages>15</Pages>
  <Words>185</Words>
  <Characters>1023</Characters>
  <Application>Microsoft Macintosh Word</Application>
  <DocSecurity>0</DocSecurity>
  <Lines>8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Iman Cocquyt</dc:creator>
  <cp:keywords/>
  <dc:description/>
  <cp:lastModifiedBy>Iman Cocquyt</cp:lastModifiedBy>
  <cp:revision>5</cp:revision>
  <dcterms:created xsi:type="dcterms:W3CDTF">2015-11-17T07:50:00Z</dcterms:created>
  <dcterms:modified xsi:type="dcterms:W3CDTF">2015-11-18T12:21:00Z</dcterms:modified>
</cp:coreProperties>
</file>